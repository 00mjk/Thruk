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-1229925107"/>
        <w:placeholder>
          <w:docPart w:val="4A3547A0308157418276F69A408634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FEE8331" w14:textId="77777777" w:rsidR="004A6C3E" w:rsidRDefault="008354CA" w:rsidP="008354CA">
          <w:pPr>
            <w:pStyle w:val="Titel"/>
          </w:pPr>
          <w:r>
            <w:t xml:space="preserve"> </w:t>
          </w:r>
        </w:p>
      </w:sdtContent>
    </w:sdt>
    <w:p w14:paraId="5C2BD813" w14:textId="77777777" w:rsidR="004A6C3E" w:rsidRDefault="004A6C3E">
      <w:pPr>
        <w:pStyle w:val="berschrift1"/>
      </w:pPr>
    </w:p>
    <w:p w14:paraId="190D329D" w14:textId="43D0038F" w:rsidR="00C20B19" w:rsidRDefault="008354CA" w:rsidP="008354CA">
      <w:pPr>
        <w:pStyle w:val="berschrift2"/>
        <w:spacing w:before="0" w:after="0"/>
      </w:pPr>
      <w:r>
        <w:t xml:space="preserve"> </w:t>
      </w:r>
    </w:p>
    <w:p w14:paraId="1E255114" w14:textId="77777777" w:rsidR="00C20B19" w:rsidRDefault="00C20B19">
      <w:pPr>
        <w:rPr>
          <w:bCs/>
          <w:color w:val="5590CC" w:themeColor="accent1"/>
          <w:sz w:val="24"/>
          <w:szCs w:val="26"/>
        </w:rPr>
      </w:pPr>
      <w:r>
        <w:br w:type="page"/>
      </w:r>
    </w:p>
    <w:p w14:paraId="1E7D78D1" w14:textId="77777777" w:rsidR="007F73CB" w:rsidRDefault="007F73CB" w:rsidP="007F73CB">
      <w:pPr>
        <w:pStyle w:val="berschrift1"/>
      </w:pPr>
    </w:p>
    <w:p w14:paraId="4E90BE38" w14:textId="77777777" w:rsidR="007F73CB" w:rsidRDefault="007F73CB" w:rsidP="007F73CB">
      <w:pPr>
        <w:pStyle w:val="berschrift2"/>
        <w:spacing w:before="0" w:after="0"/>
      </w:pPr>
      <w:r>
        <w:t xml:space="preserve"> </w:t>
      </w:r>
    </w:p>
    <w:p w14:paraId="26632004" w14:textId="77777777" w:rsidR="004A6C3E" w:rsidRDefault="004A6C3E" w:rsidP="008354CA">
      <w:pPr>
        <w:pStyle w:val="berschrift2"/>
        <w:spacing w:before="0" w:after="0"/>
      </w:pPr>
    </w:p>
    <w:p w14:paraId="18A434B9" w14:textId="77777777" w:rsidR="00C20B19" w:rsidRDefault="00C20B19" w:rsidP="00C20B19"/>
    <w:p w14:paraId="6E87697B" w14:textId="77777777" w:rsidR="00C20B19" w:rsidRDefault="00C20B19" w:rsidP="00C20B19"/>
    <w:p w14:paraId="5BE69070" w14:textId="77777777" w:rsidR="00C20B19" w:rsidRDefault="00C20B19" w:rsidP="00C20B19"/>
    <w:p w14:paraId="37400329" w14:textId="77777777" w:rsidR="00C20B19" w:rsidRDefault="00C20B19" w:rsidP="00C20B19"/>
    <w:p w14:paraId="2DC61A02" w14:textId="77777777" w:rsidR="00C20B19" w:rsidRDefault="00C20B19" w:rsidP="00C20B19"/>
    <w:p w14:paraId="23E07799" w14:textId="77777777" w:rsidR="00C20B19" w:rsidRDefault="00C20B19" w:rsidP="00C20B19"/>
    <w:p w14:paraId="7558FD40" w14:textId="77777777" w:rsidR="00C20B19" w:rsidRDefault="00C20B19" w:rsidP="00C20B19"/>
    <w:p w14:paraId="71F863D4" w14:textId="77777777" w:rsidR="00C20B19" w:rsidRDefault="00C20B19" w:rsidP="00C20B19"/>
    <w:p w14:paraId="611AA54A" w14:textId="77777777" w:rsidR="00C20B19" w:rsidRDefault="00C20B19" w:rsidP="00C20B19"/>
    <w:p w14:paraId="5643E9AA" w14:textId="77777777" w:rsidR="00C20B19" w:rsidRDefault="00C20B19" w:rsidP="00C20B19"/>
    <w:p w14:paraId="22ED61B5" w14:textId="77777777" w:rsidR="00C20B19" w:rsidRDefault="00C20B19" w:rsidP="00C20B19"/>
    <w:tbl>
      <w:tblPr>
        <w:tblStyle w:val="Tabellenraster"/>
        <w:tblpPr w:leftFromText="141" w:rightFromText="141" w:vertAnchor="text" w:horzAnchor="page" w:tblpX="649" w:tblpY="4065"/>
        <w:tblW w:w="10807" w:type="dxa"/>
        <w:tblLook w:val="04A0" w:firstRow="1" w:lastRow="0" w:firstColumn="1" w:lastColumn="0" w:noHBand="0" w:noVBand="1"/>
      </w:tblPr>
      <w:tblGrid>
        <w:gridCol w:w="900"/>
        <w:gridCol w:w="901"/>
        <w:gridCol w:w="900"/>
        <w:gridCol w:w="901"/>
        <w:gridCol w:w="900"/>
        <w:gridCol w:w="901"/>
        <w:gridCol w:w="901"/>
        <w:gridCol w:w="900"/>
        <w:gridCol w:w="901"/>
        <w:gridCol w:w="900"/>
        <w:gridCol w:w="901"/>
        <w:gridCol w:w="901"/>
      </w:tblGrid>
      <w:tr w:rsidR="0059647B" w14:paraId="77F8C85D" w14:textId="77777777" w:rsidTr="0059647B">
        <w:tc>
          <w:tcPr>
            <w:tcW w:w="900" w:type="dxa"/>
          </w:tcPr>
          <w:p w14:paraId="761E79E7" w14:textId="77777777" w:rsidR="0059647B" w:rsidRDefault="0059647B" w:rsidP="0059647B">
            <w:bookmarkStart w:id="0" w:name="_GoBack"/>
            <w:bookmarkEnd w:id="0"/>
          </w:p>
        </w:tc>
        <w:tc>
          <w:tcPr>
            <w:tcW w:w="901" w:type="dxa"/>
          </w:tcPr>
          <w:p w14:paraId="0A378184" w14:textId="77777777" w:rsidR="0059647B" w:rsidRDefault="0059647B" w:rsidP="0059647B"/>
        </w:tc>
        <w:tc>
          <w:tcPr>
            <w:tcW w:w="900" w:type="dxa"/>
          </w:tcPr>
          <w:p w14:paraId="0E705C54" w14:textId="77777777" w:rsidR="0059647B" w:rsidRDefault="0059647B" w:rsidP="0059647B"/>
        </w:tc>
        <w:tc>
          <w:tcPr>
            <w:tcW w:w="901" w:type="dxa"/>
          </w:tcPr>
          <w:p w14:paraId="0792BEE9" w14:textId="77777777" w:rsidR="0059647B" w:rsidRDefault="0059647B" w:rsidP="0059647B"/>
        </w:tc>
        <w:tc>
          <w:tcPr>
            <w:tcW w:w="900" w:type="dxa"/>
          </w:tcPr>
          <w:p w14:paraId="23B2B38F" w14:textId="77777777" w:rsidR="0059647B" w:rsidRDefault="0059647B" w:rsidP="0059647B"/>
        </w:tc>
        <w:tc>
          <w:tcPr>
            <w:tcW w:w="901" w:type="dxa"/>
          </w:tcPr>
          <w:p w14:paraId="199F304C" w14:textId="77777777" w:rsidR="0059647B" w:rsidRDefault="0059647B" w:rsidP="0059647B"/>
        </w:tc>
        <w:tc>
          <w:tcPr>
            <w:tcW w:w="901" w:type="dxa"/>
          </w:tcPr>
          <w:p w14:paraId="0B0C81B2" w14:textId="77777777" w:rsidR="0059647B" w:rsidRDefault="0059647B" w:rsidP="0059647B"/>
        </w:tc>
        <w:tc>
          <w:tcPr>
            <w:tcW w:w="900" w:type="dxa"/>
          </w:tcPr>
          <w:p w14:paraId="79D831F9" w14:textId="77777777" w:rsidR="0059647B" w:rsidRDefault="0059647B" w:rsidP="0059647B"/>
        </w:tc>
        <w:tc>
          <w:tcPr>
            <w:tcW w:w="901" w:type="dxa"/>
          </w:tcPr>
          <w:p w14:paraId="76021304" w14:textId="77777777" w:rsidR="0059647B" w:rsidRDefault="0059647B" w:rsidP="0059647B"/>
        </w:tc>
        <w:tc>
          <w:tcPr>
            <w:tcW w:w="900" w:type="dxa"/>
          </w:tcPr>
          <w:p w14:paraId="48A08081" w14:textId="77777777" w:rsidR="0059647B" w:rsidRDefault="0059647B" w:rsidP="0059647B"/>
        </w:tc>
        <w:tc>
          <w:tcPr>
            <w:tcW w:w="901" w:type="dxa"/>
          </w:tcPr>
          <w:p w14:paraId="506EBF09" w14:textId="77777777" w:rsidR="0059647B" w:rsidRDefault="0059647B" w:rsidP="0059647B"/>
        </w:tc>
        <w:tc>
          <w:tcPr>
            <w:tcW w:w="901" w:type="dxa"/>
          </w:tcPr>
          <w:p w14:paraId="43A3A4DF" w14:textId="77777777" w:rsidR="0059647B" w:rsidRDefault="0059647B" w:rsidP="0059647B"/>
        </w:tc>
      </w:tr>
      <w:tr w:rsidR="0059647B" w14:paraId="2049E0B5" w14:textId="77777777" w:rsidTr="0059647B">
        <w:tc>
          <w:tcPr>
            <w:tcW w:w="900" w:type="dxa"/>
          </w:tcPr>
          <w:p w14:paraId="1E2B9152" w14:textId="77777777" w:rsidR="0059647B" w:rsidRDefault="0059647B" w:rsidP="0059647B"/>
        </w:tc>
        <w:tc>
          <w:tcPr>
            <w:tcW w:w="901" w:type="dxa"/>
          </w:tcPr>
          <w:p w14:paraId="0872C23F" w14:textId="77777777" w:rsidR="0059647B" w:rsidRDefault="0059647B" w:rsidP="0059647B"/>
        </w:tc>
        <w:tc>
          <w:tcPr>
            <w:tcW w:w="900" w:type="dxa"/>
          </w:tcPr>
          <w:p w14:paraId="35929AFE" w14:textId="77777777" w:rsidR="0059647B" w:rsidRDefault="0059647B" w:rsidP="0059647B"/>
        </w:tc>
        <w:tc>
          <w:tcPr>
            <w:tcW w:w="901" w:type="dxa"/>
          </w:tcPr>
          <w:p w14:paraId="5450CD47" w14:textId="77777777" w:rsidR="0059647B" w:rsidRDefault="0059647B" w:rsidP="0059647B"/>
        </w:tc>
        <w:tc>
          <w:tcPr>
            <w:tcW w:w="900" w:type="dxa"/>
          </w:tcPr>
          <w:p w14:paraId="3ADFEFD0" w14:textId="77777777" w:rsidR="0059647B" w:rsidRDefault="0059647B" w:rsidP="0059647B"/>
        </w:tc>
        <w:tc>
          <w:tcPr>
            <w:tcW w:w="901" w:type="dxa"/>
          </w:tcPr>
          <w:p w14:paraId="3BFFE24B" w14:textId="77777777" w:rsidR="0059647B" w:rsidRDefault="0059647B" w:rsidP="0059647B"/>
        </w:tc>
        <w:tc>
          <w:tcPr>
            <w:tcW w:w="901" w:type="dxa"/>
          </w:tcPr>
          <w:p w14:paraId="62992804" w14:textId="77777777" w:rsidR="0059647B" w:rsidRDefault="0059647B" w:rsidP="0059647B"/>
        </w:tc>
        <w:tc>
          <w:tcPr>
            <w:tcW w:w="900" w:type="dxa"/>
          </w:tcPr>
          <w:p w14:paraId="28A11A50" w14:textId="77777777" w:rsidR="0059647B" w:rsidRDefault="0059647B" w:rsidP="0059647B"/>
        </w:tc>
        <w:tc>
          <w:tcPr>
            <w:tcW w:w="901" w:type="dxa"/>
          </w:tcPr>
          <w:p w14:paraId="477B4860" w14:textId="77777777" w:rsidR="0059647B" w:rsidRDefault="0059647B" w:rsidP="0059647B"/>
        </w:tc>
        <w:tc>
          <w:tcPr>
            <w:tcW w:w="900" w:type="dxa"/>
          </w:tcPr>
          <w:p w14:paraId="5F94787E" w14:textId="77777777" w:rsidR="0059647B" w:rsidRDefault="0059647B" w:rsidP="0059647B"/>
        </w:tc>
        <w:tc>
          <w:tcPr>
            <w:tcW w:w="901" w:type="dxa"/>
          </w:tcPr>
          <w:p w14:paraId="5DDF7002" w14:textId="77777777" w:rsidR="0059647B" w:rsidRDefault="0059647B" w:rsidP="0059647B"/>
        </w:tc>
        <w:tc>
          <w:tcPr>
            <w:tcW w:w="901" w:type="dxa"/>
          </w:tcPr>
          <w:p w14:paraId="5FD8EEB1" w14:textId="77777777" w:rsidR="0059647B" w:rsidRDefault="0059647B" w:rsidP="0059647B"/>
        </w:tc>
      </w:tr>
    </w:tbl>
    <w:p w14:paraId="07CA32DA" w14:textId="53EC83E8" w:rsidR="00C20B19" w:rsidRPr="00C20B19" w:rsidRDefault="00C20B19" w:rsidP="00C20B19"/>
    <w:sectPr w:rsidR="00C20B19" w:rsidRPr="00C20B19" w:rsidSect="0028539B">
      <w:headerReference w:type="default" r:id="rId9"/>
      <w:footerReference w:type="default" r:id="rId10"/>
      <w:headerReference w:type="first" r:id="rId11"/>
      <w:footerReference w:type="first" r:id="rId12"/>
      <w:pgSz w:w="11900" w:h="16840" w:code="1"/>
      <w:pgMar w:top="2160" w:right="720" w:bottom="1440" w:left="720" w:header="720" w:footer="720" w:gutter="0"/>
      <w:cols w:space="720"/>
      <w:titlePg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58015" w14:textId="77777777" w:rsidR="008354CA" w:rsidRDefault="008354CA" w:rsidP="000157CE">
      <w:pPr>
        <w:spacing w:after="0" w:line="240" w:lineRule="auto"/>
      </w:pPr>
      <w:r>
        <w:separator/>
      </w:r>
    </w:p>
  </w:endnote>
  <w:endnote w:type="continuationSeparator" w:id="0">
    <w:p w14:paraId="0EA33DEC" w14:textId="77777777" w:rsidR="008354CA" w:rsidRDefault="008354CA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12"/>
      <w:gridCol w:w="2578"/>
    </w:tblGrid>
    <w:tr w:rsidR="00FE3228" w14:paraId="2C3056CB" w14:textId="77777777" w:rsidTr="00FE3228">
      <w:tc>
        <w:tcPr>
          <w:tcW w:w="3794" w:type="pct"/>
          <w:shd w:val="clear" w:color="auto" w:fill="B0C0C9" w:themeFill="accent3"/>
        </w:tcPr>
        <w:sdt>
          <w:sdtPr>
            <w:alias w:val="Title"/>
            <w:tag w:val=""/>
            <w:id w:val="1613016786"/>
            <w:placeholder>
              <w:docPart w:val="F1D38BD4AE1F46459F7966C929004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A1D9280" w14:textId="77777777" w:rsidR="00FE3228" w:rsidRPr="00FE3228" w:rsidRDefault="008354CA" w:rsidP="00FE3228">
              <w:pPr>
                <w:pStyle w:val="ContactDetails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lang w:val="en-US"/>
                </w:rPr>
                <w:t xml:space="preserve"> </w:t>
              </w:r>
            </w:p>
          </w:sdtContent>
        </w:sdt>
      </w:tc>
      <w:tc>
        <w:tcPr>
          <w:tcW w:w="1206" w:type="pct"/>
          <w:shd w:val="clear" w:color="auto" w:fill="B0C0C9" w:themeFill="accent3"/>
        </w:tcPr>
        <w:p w14:paraId="6B8A1ABB" w14:textId="5216C9D6" w:rsidR="00FE3228" w:rsidRDefault="0059647B" w:rsidP="00FE3228">
          <w:pPr>
            <w:pStyle w:val="ContactDetails"/>
            <w:jc w:val="right"/>
          </w:pPr>
        </w:p>
      </w:tc>
    </w:tr>
  </w:tbl>
  <w:p w14:paraId="557E8216" w14:textId="77777777" w:rsidR="00FE3228" w:rsidRDefault="0059647B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4"/>
      <w:gridCol w:w="1719"/>
      <w:gridCol w:w="1719"/>
      <w:gridCol w:w="2578"/>
    </w:tblGrid>
    <w:tr w:rsidR="00E430C5" w14:paraId="20B8906B" w14:textId="77777777" w:rsidTr="00FE3228">
      <w:tc>
        <w:tcPr>
          <w:tcW w:w="2186" w:type="pct"/>
          <w:shd w:val="clear" w:color="auto" w:fill="auto"/>
        </w:tcPr>
        <w:p w14:paraId="3BEC64B6" w14:textId="77777777" w:rsidR="00E430C5" w:rsidRDefault="0059647B" w:rsidP="00FE0074">
          <w:pPr>
            <w:pStyle w:val="Fuzeile"/>
          </w:pPr>
        </w:p>
      </w:tc>
      <w:tc>
        <w:tcPr>
          <w:tcW w:w="804" w:type="pct"/>
          <w:shd w:val="clear" w:color="auto" w:fill="auto"/>
        </w:tcPr>
        <w:p w14:paraId="76E06B90" w14:textId="77777777" w:rsidR="00E430C5" w:rsidRDefault="0059647B" w:rsidP="00E430C5">
          <w:pPr>
            <w:pStyle w:val="Fuzeile"/>
          </w:pPr>
        </w:p>
      </w:tc>
      <w:tc>
        <w:tcPr>
          <w:tcW w:w="804" w:type="pct"/>
          <w:shd w:val="clear" w:color="auto" w:fill="auto"/>
        </w:tcPr>
        <w:p w14:paraId="1A8B5E2A" w14:textId="77777777" w:rsidR="00E430C5" w:rsidRDefault="0059647B" w:rsidP="00E430C5">
          <w:pPr>
            <w:pStyle w:val="Fuzeile"/>
          </w:pPr>
        </w:p>
      </w:tc>
      <w:tc>
        <w:tcPr>
          <w:tcW w:w="1206" w:type="pct"/>
          <w:shd w:val="clear" w:color="auto" w:fill="auto"/>
        </w:tcPr>
        <w:p w14:paraId="6FA825A1" w14:textId="77777777" w:rsidR="00E430C5" w:rsidRDefault="0059647B" w:rsidP="00E430C5">
          <w:pPr>
            <w:pStyle w:val="Fuzeile"/>
          </w:pPr>
        </w:p>
      </w:tc>
    </w:tr>
    <w:tr w:rsidR="00E430C5" w14:paraId="68FE0F32" w14:textId="77777777" w:rsidTr="00FE3228">
      <w:tc>
        <w:tcPr>
          <w:tcW w:w="2186" w:type="pct"/>
          <w:shd w:val="clear" w:color="auto" w:fill="B0C0C9" w:themeFill="accent3"/>
        </w:tcPr>
        <w:p w14:paraId="63892752" w14:textId="77777777" w:rsidR="00E430C5" w:rsidRPr="003229E6" w:rsidRDefault="0059647B" w:rsidP="008354CA">
          <w:pPr>
            <w:pStyle w:val="ContactDetails"/>
          </w:pPr>
        </w:p>
      </w:tc>
      <w:tc>
        <w:tcPr>
          <w:tcW w:w="804" w:type="pct"/>
          <w:shd w:val="clear" w:color="auto" w:fill="B0C0C9" w:themeFill="accent3"/>
        </w:tcPr>
        <w:p w14:paraId="1FB65573" w14:textId="77777777" w:rsidR="00E430C5" w:rsidRPr="00E430C5" w:rsidRDefault="0059647B" w:rsidP="003229E6">
          <w:pPr>
            <w:pStyle w:val="ContactDetails"/>
            <w:rPr>
              <w:sz w:val="20"/>
              <w:szCs w:val="20"/>
            </w:rPr>
          </w:pPr>
        </w:p>
      </w:tc>
      <w:tc>
        <w:tcPr>
          <w:tcW w:w="804" w:type="pct"/>
          <w:shd w:val="clear" w:color="auto" w:fill="B0C0C9" w:themeFill="accent3"/>
        </w:tcPr>
        <w:p w14:paraId="30F8DC65" w14:textId="77777777" w:rsidR="00E430C5" w:rsidRDefault="0059647B" w:rsidP="003229E6">
          <w:pPr>
            <w:pStyle w:val="ContactDetails"/>
          </w:pPr>
        </w:p>
      </w:tc>
      <w:tc>
        <w:tcPr>
          <w:tcW w:w="1206" w:type="pct"/>
          <w:shd w:val="clear" w:color="auto" w:fill="B0C0C9" w:themeFill="accent3"/>
        </w:tcPr>
        <w:p w14:paraId="562BCA55" w14:textId="77777777" w:rsidR="00E430C5" w:rsidRDefault="0059647B" w:rsidP="003229E6">
          <w:pPr>
            <w:pStyle w:val="ContactDetails"/>
          </w:pPr>
        </w:p>
      </w:tc>
    </w:tr>
  </w:tbl>
  <w:p w14:paraId="7599D5B7" w14:textId="77777777" w:rsidR="00097F81" w:rsidRDefault="0059647B" w:rsidP="00E430C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B5F1E" w14:textId="77777777" w:rsidR="008354CA" w:rsidRDefault="008354CA" w:rsidP="000157CE">
      <w:pPr>
        <w:spacing w:after="0" w:line="240" w:lineRule="auto"/>
      </w:pPr>
      <w:r>
        <w:separator/>
      </w:r>
    </w:p>
  </w:footnote>
  <w:footnote w:type="continuationSeparator" w:id="0">
    <w:p w14:paraId="19BA669B" w14:textId="77777777" w:rsidR="008354CA" w:rsidRDefault="008354CA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097F81" w14:paraId="3A13DFA3" w14:textId="77777777" w:rsidTr="00097F81">
      <w:tc>
        <w:tcPr>
          <w:tcW w:w="11016" w:type="dxa"/>
        </w:tcPr>
        <w:p w14:paraId="10482082" w14:textId="77777777" w:rsidR="00097F81" w:rsidRDefault="00B43F30" w:rsidP="00D313DA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A5227F4" wp14:editId="4CD3A7C3">
                    <wp:extent cx="6858000" cy="822960"/>
                    <wp:effectExtent l="0" t="0" r="0" b="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1D0D82" w14:textId="77777777" w:rsidR="00097F81" w:rsidRDefault="008354CA" w:rsidP="00097F81">
                                <w:pPr>
                                  <w:pStyle w:val="Organization"/>
                                </w:pPr>
                                <w:proofErr w:type="spellStart"/>
                                <w:r>
                                  <w:t>Thruk</w:t>
                                </w:r>
                                <w:proofErr w:type="spellEnd"/>
                                <w:r>
                                  <w:t xml:space="preserve"> – SLA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ynvd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791D0D82" w14:textId="77777777" w:rsidR="00097F81" w:rsidRDefault="008354CA" w:rsidP="00097F81">
                          <w:pPr>
                            <w:pStyle w:val="Organization"/>
                          </w:pPr>
                          <w:proofErr w:type="spellStart"/>
                          <w:r>
                            <w:t>Thruk</w:t>
                          </w:r>
                          <w:proofErr w:type="spellEnd"/>
                          <w:r>
                            <w:t xml:space="preserve"> – SLA Report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097F81" w:rsidRPr="00097F81" w14:paraId="2572377E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277743D6" w14:textId="77777777" w:rsidR="00097F81" w:rsidRPr="00D313DA" w:rsidRDefault="0059647B" w:rsidP="00097F81">
          <w:pPr>
            <w:pStyle w:val="KeinLeerraum"/>
            <w:rPr>
              <w:sz w:val="8"/>
              <w:szCs w:val="8"/>
            </w:rPr>
          </w:pPr>
        </w:p>
      </w:tc>
    </w:tr>
  </w:tbl>
  <w:p w14:paraId="29C7B2F1" w14:textId="77777777" w:rsidR="00097F81" w:rsidRDefault="00B43F30" w:rsidP="00097F81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097F81" w14:paraId="131EB98D" w14:textId="77777777" w:rsidTr="00CF212C">
      <w:tc>
        <w:tcPr>
          <w:tcW w:w="11016" w:type="dxa"/>
        </w:tcPr>
        <w:p w14:paraId="5AB955D5" w14:textId="77777777" w:rsidR="00097F81" w:rsidRDefault="00B43F30" w:rsidP="00D313DA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ED7C1CC" wp14:editId="6632A6C5">
                    <wp:extent cx="6858000" cy="3200400"/>
                    <wp:effectExtent l="0" t="0" r="0" b="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D92E9C" w14:textId="77777777" w:rsidR="00097F81" w:rsidRDefault="008354CA" w:rsidP="00CF212C">
                                <w:pPr>
                                  <w:pStyle w:val="Organization"/>
                                </w:pPr>
                                <w:proofErr w:type="spellStart"/>
                                <w:r>
                                  <w:t>Thruk</w:t>
                                </w:r>
                                <w:proofErr w:type="spellEnd"/>
                                <w:r>
                                  <w:t xml:space="preserve"> – SLA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05D92E9C" w14:textId="77777777" w:rsidR="00097F81" w:rsidRDefault="008354CA" w:rsidP="00CF212C">
                          <w:pPr>
                            <w:pStyle w:val="Organization"/>
                          </w:pPr>
                          <w:proofErr w:type="spellStart"/>
                          <w:r>
                            <w:t>Thruk</w:t>
                          </w:r>
                          <w:proofErr w:type="spellEnd"/>
                          <w:r>
                            <w:t xml:space="preserve"> – SLA Report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097F81" w14:paraId="385B1EA2" w14:textId="77777777" w:rsidTr="008F7390">
      <w:tc>
        <w:tcPr>
          <w:tcW w:w="11016" w:type="dxa"/>
          <w:shd w:val="clear" w:color="auto" w:fill="B0C0C9" w:themeFill="accent3"/>
        </w:tcPr>
        <w:p w14:paraId="1CC122A7" w14:textId="77777777" w:rsidR="00097F81" w:rsidRDefault="0059647B" w:rsidP="00D313DA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1AB30F03" w14:textId="77777777" w:rsidR="00097F81" w:rsidRDefault="0059647B" w:rsidP="0000100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CA"/>
    <w:rsid w:val="00014ACE"/>
    <w:rsid w:val="000E6911"/>
    <w:rsid w:val="0026542A"/>
    <w:rsid w:val="0028539B"/>
    <w:rsid w:val="003E326C"/>
    <w:rsid w:val="004A6C3E"/>
    <w:rsid w:val="0059647B"/>
    <w:rsid w:val="007F73CB"/>
    <w:rsid w:val="008354CA"/>
    <w:rsid w:val="00922D61"/>
    <w:rsid w:val="00A920CD"/>
    <w:rsid w:val="00B43F30"/>
    <w:rsid w:val="00B742CB"/>
    <w:rsid w:val="00C20B19"/>
    <w:rsid w:val="00C44159"/>
    <w:rsid w:val="00E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4BF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Vorlagen:Drucklayoutansicht:Abgestimmte%20Formulare:Berichte:Aussicht%20Gescha&#776;ft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3547A0308157418276F69A40863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32B348-7EB9-2241-B06E-4EFEA6FCB633}"/>
      </w:docPartPr>
      <w:docPartBody>
        <w:p w:rsidR="00A133FD" w:rsidRDefault="00A133FD">
          <w:pPr>
            <w:pStyle w:val="4A3547A0308157418276F69A40863462"/>
          </w:pPr>
          <w:r>
            <w:t>Lorem Ipsum</w:t>
          </w:r>
        </w:p>
      </w:docPartBody>
    </w:docPart>
    <w:docPart>
      <w:docPartPr>
        <w:name w:val="F1D38BD4AE1F46459F7966C9290041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E45302-F6AE-A748-A2C2-93D3FA9A869A}"/>
      </w:docPartPr>
      <w:docPartBody>
        <w:p w:rsidR="00A133FD" w:rsidRDefault="00A133FD">
          <w:pPr>
            <w:pStyle w:val="F1D38BD4AE1F46459F7966C929004191"/>
          </w:pPr>
          <w:r>
            <w:t>Lorem Ipsum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FD" w:rsidRDefault="00A133FD">
      <w:r>
        <w:separator/>
      </w:r>
    </w:p>
  </w:endnote>
  <w:endnote w:type="continuationSeparator" w:id="0">
    <w:p w:rsidR="00A133FD" w:rsidRDefault="00A133FD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FD" w:rsidRDefault="00A133FD">
      <w:r>
        <w:separator/>
      </w:r>
    </w:p>
  </w:footnote>
  <w:footnote w:type="continuationSeparator" w:id="0">
    <w:p w:rsidR="00A133FD" w:rsidRDefault="00A133FD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FD"/>
    <w:rsid w:val="00A1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3547A0308157418276F69A40863462">
    <w:name w:val="4A3547A0308157418276F69A40863462"/>
  </w:style>
  <w:style w:type="paragraph" w:customStyle="1" w:styleId="62CCFD1D86A6624AA8507FD03792AA44">
    <w:name w:val="62CCFD1D86A6624AA8507FD03792AA44"/>
  </w:style>
  <w:style w:type="paragraph" w:customStyle="1" w:styleId="F5095F6AB2049846BD0F215BC1A4B71B">
    <w:name w:val="F5095F6AB2049846BD0F215BC1A4B71B"/>
  </w:style>
  <w:style w:type="paragraph" w:customStyle="1" w:styleId="8484FB22CE869147B00AD76440ED82DD">
    <w:name w:val="8484FB22CE869147B00AD76440ED82DD"/>
  </w:style>
  <w:style w:type="paragraph" w:customStyle="1" w:styleId="5773970FFD062145A20231239F08412A">
    <w:name w:val="5773970FFD062145A20231239F08412A"/>
  </w:style>
  <w:style w:type="paragraph" w:customStyle="1" w:styleId="0C10FC91110462449B337722D27C7435">
    <w:name w:val="0C10FC91110462449B337722D27C7435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val="de-DE"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val="de-DE"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EEBB9B5EEF756C4390A861C5DE48D280">
    <w:name w:val="EEBB9B5EEF756C4390A861C5DE48D280"/>
  </w:style>
  <w:style w:type="paragraph" w:customStyle="1" w:styleId="4F0201167897BD468AB3B0F3A3F6A4DD">
    <w:name w:val="4F0201167897BD468AB3B0F3A3F6A4DD"/>
  </w:style>
  <w:style w:type="paragraph" w:customStyle="1" w:styleId="B64407A68055B84A8440A09136F26E6D">
    <w:name w:val="B64407A68055B84A8440A09136F26E6D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val="de-DE" w:eastAsia="de-DE"/>
    </w:rPr>
  </w:style>
  <w:style w:type="paragraph" w:customStyle="1" w:styleId="F47F0A6F57E9DF489EF8B821649DF9CF">
    <w:name w:val="F47F0A6F57E9DF489EF8B821649DF9CF"/>
  </w:style>
  <w:style w:type="paragraph" w:customStyle="1" w:styleId="F1D38BD4AE1F46459F7966C929004191">
    <w:name w:val="F1D38BD4AE1F46459F7966C929004191"/>
  </w:style>
  <w:style w:type="paragraph" w:customStyle="1" w:styleId="9BACD910A6386341BBB754652E4AF8E5">
    <w:name w:val="9BACD910A6386341BBB754652E4AF8E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3547A0308157418276F69A40863462">
    <w:name w:val="4A3547A0308157418276F69A40863462"/>
  </w:style>
  <w:style w:type="paragraph" w:customStyle="1" w:styleId="62CCFD1D86A6624AA8507FD03792AA44">
    <w:name w:val="62CCFD1D86A6624AA8507FD03792AA44"/>
  </w:style>
  <w:style w:type="paragraph" w:customStyle="1" w:styleId="F5095F6AB2049846BD0F215BC1A4B71B">
    <w:name w:val="F5095F6AB2049846BD0F215BC1A4B71B"/>
  </w:style>
  <w:style w:type="paragraph" w:customStyle="1" w:styleId="8484FB22CE869147B00AD76440ED82DD">
    <w:name w:val="8484FB22CE869147B00AD76440ED82DD"/>
  </w:style>
  <w:style w:type="paragraph" w:customStyle="1" w:styleId="5773970FFD062145A20231239F08412A">
    <w:name w:val="5773970FFD062145A20231239F08412A"/>
  </w:style>
  <w:style w:type="paragraph" w:customStyle="1" w:styleId="0C10FC91110462449B337722D27C7435">
    <w:name w:val="0C10FC91110462449B337722D27C7435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val="de-DE"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val="de-DE"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EEBB9B5EEF756C4390A861C5DE48D280">
    <w:name w:val="EEBB9B5EEF756C4390A861C5DE48D280"/>
  </w:style>
  <w:style w:type="paragraph" w:customStyle="1" w:styleId="4F0201167897BD468AB3B0F3A3F6A4DD">
    <w:name w:val="4F0201167897BD468AB3B0F3A3F6A4DD"/>
  </w:style>
  <w:style w:type="paragraph" w:customStyle="1" w:styleId="B64407A68055B84A8440A09136F26E6D">
    <w:name w:val="B64407A68055B84A8440A09136F26E6D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val="de-DE" w:eastAsia="de-DE"/>
    </w:rPr>
  </w:style>
  <w:style w:type="paragraph" w:customStyle="1" w:styleId="F47F0A6F57E9DF489EF8B821649DF9CF">
    <w:name w:val="F47F0A6F57E9DF489EF8B821649DF9CF"/>
  </w:style>
  <w:style w:type="paragraph" w:customStyle="1" w:styleId="F1D38BD4AE1F46459F7966C929004191">
    <w:name w:val="F1D38BD4AE1F46459F7966C929004191"/>
  </w:style>
  <w:style w:type="paragraph" w:customStyle="1" w:styleId="9BACD910A6386341BBB754652E4AF8E5">
    <w:name w:val="9BACD910A6386341BBB754652E4AF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EF5B-562A-4749-A9AE-C2BBE0BC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Aussicht Geschäftsbericht.dotx</Template>
  <TotalTime>0</TotalTime>
  <Pages>3</Pages>
  <Words>6</Words>
  <Characters>45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Morbi laoreet placerat purus</vt:lpstr>
      <vt:lpstr>    Maecenas sit amet ante.</vt:lpstr>
      <vt:lpstr>        Sed sit amet nulla non nisl ultrices vehicula.</vt:lpstr>
      <vt:lpstr>        Nam nec nisi. </vt:lpstr>
    </vt:vector>
  </TitlesOfParts>
  <Manager/>
  <Company/>
  <LinksUpToDate>false</LinksUpToDate>
  <CharactersWithSpaces>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 x</dc:creator>
  <cp:keywords/>
  <dc:description/>
  <cp:lastModifiedBy>x x</cp:lastModifiedBy>
  <cp:revision>3</cp:revision>
  <cp:lastPrinted>2012-05-03T17:08:00Z</cp:lastPrinted>
  <dcterms:created xsi:type="dcterms:W3CDTF">2012-05-03T17:08:00Z</dcterms:created>
  <dcterms:modified xsi:type="dcterms:W3CDTF">2012-05-03T17:39:00Z</dcterms:modified>
  <cp:category/>
</cp:coreProperties>
</file>